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6611BFE9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D57DEF">
        <w:rPr>
          <w:i/>
          <w:noProof/>
          <w:lang w:val="de-CH"/>
        </w:rPr>
        <w:t>LA_245_1706_Prototyp_umsetzen.docx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D57DEF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54E4816D" w:rsidR="0022267B" w:rsidRPr="00172CBF" w:rsidRDefault="00D57DEF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 Prototypen umsetzen</w:t>
            </w:r>
            <w:r w:rsidR="005C16E0">
              <w:rPr>
                <w:sz w:val="22"/>
                <w:szCs w:val="22"/>
              </w:rPr>
              <w:t>.</w:t>
            </w:r>
          </w:p>
        </w:tc>
      </w:tr>
      <w:tr w:rsidR="00A95AC9" w:rsidRPr="007F25AE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3AC1DA61" w:rsidR="00A95AC9" w:rsidRPr="008C3B83" w:rsidRDefault="007F25AE" w:rsidP="007F25AE">
            <w:pPr>
              <w:pStyle w:val="tabelleninhalt"/>
            </w:pPr>
            <w:r>
              <w:t>24</w:t>
            </w:r>
            <w:r w:rsidR="0072777E">
              <w:t>5</w:t>
            </w:r>
            <w:r w:rsidR="00F538F5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  <w:r w:rsidR="00773B14" w:rsidRPr="008C3B83">
              <w:t xml:space="preserve"> 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0811F113" w:rsidR="00A95AC9" w:rsidRPr="008C3B83" w:rsidRDefault="007F25AE" w:rsidP="008C3B83">
            <w:pPr>
              <w:pStyle w:val="tabelleninhalt"/>
            </w:pPr>
            <w:r>
              <w:t>Benedikt Sutter-Bonaparte</w:t>
            </w:r>
            <w:r w:rsidR="00FA34E7" w:rsidRPr="008C3B83">
              <w:t xml:space="preserve"> / V1.0</w:t>
            </w:r>
          </w:p>
        </w:tc>
      </w:tr>
      <w:tr w:rsidR="00A95AC9" w:rsidRPr="007F25A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075DFF00" w:rsidR="00FA34E7" w:rsidRPr="008C3B83" w:rsidRDefault="007F25AE" w:rsidP="007F25AE">
            <w:pPr>
              <w:pStyle w:val="tabelleninhalt"/>
              <w:numPr>
                <w:ilvl w:val="0"/>
                <w:numId w:val="51"/>
              </w:numPr>
            </w:pPr>
            <w:r>
              <w:t xml:space="preserve">Präsentation: </w:t>
            </w:r>
            <w:r w:rsidR="00BA04EF" w:rsidRPr="00BA04EF">
              <w:t>PR_245_1762_Prototyping</w:t>
            </w:r>
          </w:p>
        </w:tc>
      </w:tr>
      <w:tr w:rsidR="00FA34E7" w:rsidRPr="00BE5804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FC38AA0" w14:textId="6731F427" w:rsidR="007F25AE" w:rsidRDefault="007F25AE" w:rsidP="008C3B83">
            <w:pPr>
              <w:pStyle w:val="tabelleninhalt"/>
            </w:pPr>
            <w:r>
              <w:t xml:space="preserve">Abgabe auf </w:t>
            </w:r>
            <w:proofErr w:type="spellStart"/>
            <w:r>
              <w:t>Moodle</w:t>
            </w:r>
            <w:proofErr w:type="spellEnd"/>
          </w:p>
          <w:p w14:paraId="1DC80AE9" w14:textId="29EAAB63" w:rsidR="007F25AE" w:rsidRDefault="005C16E0" w:rsidP="007F25AE">
            <w:pPr>
              <w:pStyle w:val="tabelleninhalt"/>
              <w:numPr>
                <w:ilvl w:val="0"/>
                <w:numId w:val="52"/>
              </w:numPr>
            </w:pPr>
            <w:r>
              <w:t>Prototyp entspricht der gewählten Form</w:t>
            </w:r>
            <w:r w:rsidR="007F25AE">
              <w:t xml:space="preserve"> (</w:t>
            </w:r>
            <w:r>
              <w:t>2</w:t>
            </w:r>
            <w:r w:rsidR="007F25AE">
              <w:t xml:space="preserve"> Punkte)</w:t>
            </w:r>
          </w:p>
          <w:p w14:paraId="716AC9CD" w14:textId="10091315" w:rsidR="005C16E0" w:rsidRDefault="005C16E0" w:rsidP="005C16E0">
            <w:pPr>
              <w:pStyle w:val="tabelleninhalt"/>
              <w:numPr>
                <w:ilvl w:val="0"/>
                <w:numId w:val="52"/>
              </w:numPr>
            </w:pPr>
            <w:r>
              <w:t>Prototyp bezieht sich auf die Problemstellung (2 Punkte)</w:t>
            </w:r>
          </w:p>
          <w:p w14:paraId="619162A3" w14:textId="411C19F3" w:rsidR="005C16E0" w:rsidRDefault="005C16E0" w:rsidP="005C16E0">
            <w:pPr>
              <w:pStyle w:val="tabelleninhalt"/>
              <w:numPr>
                <w:ilvl w:val="0"/>
                <w:numId w:val="52"/>
              </w:numPr>
            </w:pPr>
            <w:r>
              <w:t>Prototyp bildet die Anforderungen ab (8 Punkte)</w:t>
            </w:r>
          </w:p>
          <w:p w14:paraId="68E02AFE" w14:textId="7E98A25C" w:rsidR="005C16E0" w:rsidRDefault="005C16E0" w:rsidP="005C16E0">
            <w:pPr>
              <w:pStyle w:val="tabelleninhalt"/>
              <w:numPr>
                <w:ilvl w:val="0"/>
                <w:numId w:val="52"/>
              </w:numPr>
            </w:pPr>
            <w:r>
              <w:t>Prototyp liegt bei oder ist verlinkt (5 Punkte)</w:t>
            </w:r>
          </w:p>
          <w:p w14:paraId="205AF9BC" w14:textId="06D7B16B" w:rsidR="005C16E0" w:rsidRDefault="005C16E0" w:rsidP="005C16E0">
            <w:pPr>
              <w:pStyle w:val="tabelleninhalt"/>
              <w:numPr>
                <w:ilvl w:val="0"/>
                <w:numId w:val="52"/>
              </w:numPr>
            </w:pPr>
            <w:r>
              <w:t>Dokumentation (5 Punkte)</w:t>
            </w:r>
          </w:p>
          <w:p w14:paraId="72C12D64" w14:textId="634AA828" w:rsidR="005C16E0" w:rsidRDefault="005C16E0" w:rsidP="005C16E0">
            <w:pPr>
              <w:pStyle w:val="tabelleninhalt"/>
              <w:numPr>
                <w:ilvl w:val="0"/>
                <w:numId w:val="52"/>
              </w:numPr>
            </w:pPr>
            <w:r>
              <w:t>Fazit</w:t>
            </w:r>
            <w:r w:rsidR="00C81A14">
              <w:t>/Reflexion</w:t>
            </w:r>
            <w:r>
              <w:t xml:space="preserve"> zum Prototyp (5 Punkte)</w:t>
            </w:r>
          </w:p>
          <w:p w14:paraId="1D6469C0" w14:textId="4C83A557" w:rsidR="00C62BB3" w:rsidRPr="008C3B83" w:rsidRDefault="00C62BB3" w:rsidP="005C16E0">
            <w:pPr>
              <w:pStyle w:val="tabelleninhalt"/>
              <w:ind w:left="720"/>
            </w:pP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001FEE75" w:rsidR="00FA34E7" w:rsidRPr="008C3B83" w:rsidRDefault="00FA34E7" w:rsidP="008C3B83">
            <w:pPr>
              <w:pStyle w:val="tabelleninhalt"/>
            </w:pPr>
            <w:r w:rsidRPr="008C3B83">
              <w:t xml:space="preserve">Einzelarbeit / Partnerarbeit </w:t>
            </w:r>
          </w:p>
        </w:tc>
      </w:tr>
      <w:tr w:rsidR="00F538F5" w:rsidRPr="007F25AE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39021AF8" w:rsidR="00F538F5" w:rsidRPr="004D4F7B" w:rsidRDefault="007F25AE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 xml:space="preserve">LZ </w:t>
            </w:r>
            <w:r w:rsidR="00BA04EF">
              <w:rPr>
                <w:lang w:val="de-CH"/>
              </w:rPr>
              <w:t>2.</w:t>
            </w:r>
            <w:r w:rsidR="00D57DEF">
              <w:rPr>
                <w:lang w:val="de-CH"/>
              </w:rPr>
              <w:t>4</w:t>
            </w:r>
          </w:p>
        </w:tc>
      </w:tr>
    </w:tbl>
    <w:p w14:paraId="1D099226" w14:textId="3F0B142B" w:rsidR="00BE7A59" w:rsidRPr="0022267B" w:rsidRDefault="002F4A42" w:rsidP="00BE7A59">
      <w:pPr>
        <w:pStyle w:val="berschrift2"/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 wp14:anchorId="0E165371" wp14:editId="7836C479">
            <wp:simplePos x="0" y="0"/>
            <wp:positionH relativeFrom="column">
              <wp:posOffset>4990465</wp:posOffset>
            </wp:positionH>
            <wp:positionV relativeFrom="paragraph">
              <wp:posOffset>114935</wp:posOffset>
            </wp:positionV>
            <wp:extent cx="861695" cy="948055"/>
            <wp:effectExtent l="0" t="0" r="0" b="4445"/>
            <wp:wrapSquare wrapText="bothSides"/>
            <wp:docPr id="405127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2728" name="Grafik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59" w:rsidRPr="0022267B">
        <w:rPr>
          <w:lang w:val="de-CH"/>
        </w:rPr>
        <w:t>Ausgangslage</w:t>
      </w:r>
    </w:p>
    <w:p w14:paraId="773A2D04" w14:textId="2E50829B" w:rsidR="00FA34E7" w:rsidRDefault="002F4A42" w:rsidP="00E766A9">
      <w:pPr>
        <w:rPr>
          <w:lang w:val="de-CH"/>
        </w:rPr>
      </w:pPr>
      <w:r>
        <w:rPr>
          <w:lang w:val="de-CH"/>
        </w:rPr>
        <w:t>Sie werden nun einen Prototyp gemäss ihrer Wahl erstellen.</w:t>
      </w:r>
    </w:p>
    <w:p w14:paraId="19848573" w14:textId="77777777" w:rsidR="002F4A42" w:rsidRDefault="002F4A42" w:rsidP="00E766A9">
      <w:pPr>
        <w:rPr>
          <w:lang w:val="de-CH"/>
        </w:rPr>
      </w:pPr>
    </w:p>
    <w:p w14:paraId="039EED68" w14:textId="77777777" w:rsidR="002F4A42" w:rsidRDefault="002F4A42" w:rsidP="00E766A9">
      <w:pPr>
        <w:rPr>
          <w:lang w:val="de-CH"/>
        </w:rPr>
      </w:pPr>
    </w:p>
    <w:p w14:paraId="260E59FF" w14:textId="77777777" w:rsidR="002F4A42" w:rsidRDefault="002F4A42" w:rsidP="00E766A9">
      <w:pPr>
        <w:rPr>
          <w:lang w:val="de-CH"/>
        </w:rPr>
      </w:pPr>
    </w:p>
    <w:p w14:paraId="6E9DBDAB" w14:textId="271198E7" w:rsidR="002F4A42" w:rsidRPr="0022267B" w:rsidRDefault="002F4A42" w:rsidP="00E766A9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FCC11" wp14:editId="71D387FF">
                <wp:simplePos x="0" y="0"/>
                <wp:positionH relativeFrom="column">
                  <wp:posOffset>4642485</wp:posOffset>
                </wp:positionH>
                <wp:positionV relativeFrom="paragraph">
                  <wp:posOffset>126365</wp:posOffset>
                </wp:positionV>
                <wp:extent cx="1252855" cy="635"/>
                <wp:effectExtent l="0" t="0" r="4445" b="8255"/>
                <wp:wrapSquare wrapText="bothSides"/>
                <wp:docPr id="14595227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9B58F" w14:textId="78E0A829" w:rsidR="00696794" w:rsidRPr="00405B34" w:rsidRDefault="00696794" w:rsidP="00696794">
                            <w:pPr>
                              <w:pStyle w:val="Beschriftung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Quelle</w:t>
                            </w:r>
                            <w:r w:rsidR="002F4A42">
                              <w:t xml:space="preserve"> </w:t>
                            </w:r>
                            <w:proofErr w:type="spellStart"/>
                            <w:r w:rsidR="002F4A42">
                              <w:t>PixaBay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0FCC1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65.55pt;margin-top:9.95pt;width:98.6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JeFQ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" stroked="f">
                <v:textbox style="mso-fit-shape-to-text:t" inset="0,0,0,0">
                  <w:txbxContent>
                    <w:p w14:paraId="7199B58F" w14:textId="78E0A829" w:rsidR="00696794" w:rsidRPr="00405B34" w:rsidRDefault="00696794" w:rsidP="00696794">
                      <w:pPr>
                        <w:pStyle w:val="Beschriftung"/>
                        <w:rPr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Quelle</w:t>
                      </w:r>
                      <w:r w:rsidR="002F4A42">
                        <w:t xml:space="preserve"> </w:t>
                      </w:r>
                      <w:proofErr w:type="spellStart"/>
                      <w:r w:rsidR="002F4A42">
                        <w:t>PixaBay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BC0AEC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2FFBC784" w14:textId="07A084BF" w:rsidR="00BE7A59" w:rsidRDefault="002F4A42" w:rsidP="00E766A9">
      <w:pPr>
        <w:rPr>
          <w:lang w:val="de-CH"/>
        </w:rPr>
      </w:pPr>
      <w:r>
        <w:rPr>
          <w:lang w:val="de-CH"/>
        </w:rPr>
        <w:t>Sie erstellen nun den Prototyp.</w:t>
      </w:r>
    </w:p>
    <w:p w14:paraId="6921ED3D" w14:textId="4D4F12D0" w:rsidR="00BE7A59" w:rsidRDefault="00BE7A59" w:rsidP="00E766A9">
      <w:pPr>
        <w:rPr>
          <w:lang w:val="de-CH"/>
        </w:rPr>
      </w:pPr>
    </w:p>
    <w:p w14:paraId="10933C29" w14:textId="4F9C124F" w:rsidR="00A636BD" w:rsidRPr="0022267B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1: </w:t>
      </w:r>
      <w:r w:rsidR="002F4A42">
        <w:rPr>
          <w:lang w:val="de-CH"/>
        </w:rPr>
        <w:t>Anforderungen Prototyp</w:t>
      </w:r>
    </w:p>
    <w:p w14:paraId="62447A68" w14:textId="14B8DC8C" w:rsidR="009444B0" w:rsidRDefault="002F4A42" w:rsidP="002F4A42">
      <w:pPr>
        <w:pStyle w:val="aufzhlung"/>
        <w:numPr>
          <w:ilvl w:val="0"/>
          <w:numId w:val="0"/>
        </w:numPr>
      </w:pPr>
      <w:r>
        <w:t>Ihr Prototyp kann nur einen Teil der Anforderungen umfassen.</w:t>
      </w:r>
    </w:p>
    <w:p w14:paraId="5A37B149" w14:textId="6D34E5E4" w:rsidR="002F4A42" w:rsidRDefault="002F4A42" w:rsidP="002F4A42">
      <w:pPr>
        <w:pStyle w:val="aufzhlung"/>
        <w:numPr>
          <w:ilvl w:val="0"/>
          <w:numId w:val="0"/>
        </w:numPr>
      </w:pPr>
      <w:r>
        <w:t>Wählen Sie aus den Anforderungen diejenigen aus, welche Sie im Prototyp umsetzen wollen.</w:t>
      </w:r>
    </w:p>
    <w:p w14:paraId="34C5660E" w14:textId="4A92F356" w:rsidR="00713AE2" w:rsidRDefault="00713AE2" w:rsidP="002F4A42">
      <w:pPr>
        <w:pStyle w:val="aufzhlung"/>
        <w:numPr>
          <w:ilvl w:val="0"/>
          <w:numId w:val="0"/>
        </w:numPr>
      </w:pPr>
      <w:r>
        <w:t>Listen Sie die Anforderungen mit Nummer und Typ auf.</w:t>
      </w:r>
    </w:p>
    <w:tbl>
      <w:tblPr>
        <w:tblStyle w:val="Gitternetztabelle5dunkelAkzent4"/>
        <w:tblW w:w="0" w:type="auto"/>
        <w:tblLook w:val="04A0" w:firstRow="1" w:lastRow="0" w:firstColumn="1" w:lastColumn="0" w:noHBand="0" w:noVBand="1"/>
      </w:tblPr>
      <w:tblGrid>
        <w:gridCol w:w="1145"/>
        <w:gridCol w:w="1498"/>
        <w:gridCol w:w="1529"/>
        <w:gridCol w:w="5151"/>
      </w:tblGrid>
      <w:tr w:rsidR="00BE5804" w14:paraId="44D2E143" w14:textId="77777777" w:rsidTr="00BE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98C3EC" w14:textId="5E99177D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 xml:space="preserve">Nummer </w:t>
            </w:r>
          </w:p>
        </w:tc>
        <w:tc>
          <w:tcPr>
            <w:tcW w:w="1559" w:type="dxa"/>
          </w:tcPr>
          <w:p w14:paraId="64A0F8B1" w14:textId="325E1809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5804">
              <w:t>Muss / Kann?</w:t>
            </w:r>
          </w:p>
        </w:tc>
        <w:tc>
          <w:tcPr>
            <w:tcW w:w="1418" w:type="dxa"/>
          </w:tcPr>
          <w:p w14:paraId="0E7194D7" w14:textId="490CAF11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5804">
              <w:t>Funktional? Qualität? Rand?</w:t>
            </w:r>
          </w:p>
        </w:tc>
        <w:tc>
          <w:tcPr>
            <w:tcW w:w="5500" w:type="dxa"/>
          </w:tcPr>
          <w:p w14:paraId="3667BD38" w14:textId="55DA1414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</w:t>
            </w:r>
          </w:p>
        </w:tc>
      </w:tr>
      <w:tr w:rsidR="00BE5804" w:rsidRPr="00BE5804" w14:paraId="2FC8B9C8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18B1F6" w14:textId="3226FDF6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559" w:type="dxa"/>
          </w:tcPr>
          <w:p w14:paraId="73701669" w14:textId="5A6F63F6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18" w:type="dxa"/>
          </w:tcPr>
          <w:p w14:paraId="2E18B780" w14:textId="3671A7A0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Funktional </w:t>
            </w:r>
          </w:p>
        </w:tc>
        <w:tc>
          <w:tcPr>
            <w:tcW w:w="5500" w:type="dxa"/>
          </w:tcPr>
          <w:p w14:paraId="05447EFF" w14:textId="7CEBBF3B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können ihre Stimmen digital abgeben.</w:t>
            </w:r>
          </w:p>
        </w:tc>
      </w:tr>
      <w:tr w:rsidR="00BE5804" w:rsidRPr="00BE5804" w14:paraId="07BA02C9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8BE986" w14:textId="1CE9A142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559" w:type="dxa"/>
          </w:tcPr>
          <w:p w14:paraId="0C8A988B" w14:textId="647C4427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18" w:type="dxa"/>
          </w:tcPr>
          <w:p w14:paraId="3C0ABE53" w14:textId="091E49AA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  <w:tc>
          <w:tcPr>
            <w:tcW w:w="5500" w:type="dxa"/>
          </w:tcPr>
          <w:p w14:paraId="033447FA" w14:textId="37C8E4F1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804">
              <w:t>Eine einfache Startseite, die Nutzer über den Zweck der Plattform informiert und auf die Hauptfunktionen verweist.</w:t>
            </w:r>
          </w:p>
        </w:tc>
      </w:tr>
      <w:tr w:rsidR="00BE5804" w:rsidRPr="00EE363B" w14:paraId="2651E7BC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099F02" w14:textId="49DC211D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559" w:type="dxa"/>
          </w:tcPr>
          <w:p w14:paraId="3A25CCDC" w14:textId="5F7607FA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18" w:type="dxa"/>
          </w:tcPr>
          <w:p w14:paraId="5730E6E5" w14:textId="3D62EAEA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Funktional </w:t>
            </w:r>
          </w:p>
        </w:tc>
        <w:tc>
          <w:tcPr>
            <w:tcW w:w="5500" w:type="dxa"/>
          </w:tcPr>
          <w:p w14:paraId="0A16C360" w14:textId="0942E1EA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müssen beim Eigenen Wahlunterlagen ihren Namen eingeben.</w:t>
            </w:r>
          </w:p>
        </w:tc>
      </w:tr>
      <w:tr w:rsidR="00BE5804" w:rsidRPr="00EE363B" w14:paraId="78BC0F49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33D111" w14:textId="1CEF41F5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559" w:type="dxa"/>
          </w:tcPr>
          <w:p w14:paraId="71E854BC" w14:textId="20A3FAC8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18" w:type="dxa"/>
          </w:tcPr>
          <w:p w14:paraId="7907AF26" w14:textId="1B68E1B9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Funktional </w:t>
            </w:r>
          </w:p>
        </w:tc>
        <w:tc>
          <w:tcPr>
            <w:tcW w:w="5500" w:type="dxa"/>
          </w:tcPr>
          <w:p w14:paraId="36D73293" w14:textId="6BDA8242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Nutzer müssen das Datum bei dem sie ihre Wahlunterlagen vervollständigt haben angeben.</w:t>
            </w:r>
          </w:p>
        </w:tc>
      </w:tr>
      <w:tr w:rsidR="004A5276" w:rsidRPr="004A5276" w14:paraId="47EEE49C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F947FA" w14:textId="32C51C00" w:rsidR="004A5276" w:rsidRDefault="004A5276" w:rsidP="002F4A42">
            <w:pPr>
              <w:pStyle w:val="aufzhlung"/>
              <w:numPr>
                <w:ilvl w:val="0"/>
                <w:numId w:val="0"/>
              </w:numPr>
            </w:pPr>
            <w:r>
              <w:lastRenderedPageBreak/>
              <w:t>5</w:t>
            </w:r>
          </w:p>
        </w:tc>
        <w:tc>
          <w:tcPr>
            <w:tcW w:w="1559" w:type="dxa"/>
          </w:tcPr>
          <w:p w14:paraId="054B240E" w14:textId="1C63A372" w:rsidR="004A5276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</w:p>
        </w:tc>
        <w:tc>
          <w:tcPr>
            <w:tcW w:w="1418" w:type="dxa"/>
          </w:tcPr>
          <w:p w14:paraId="2EB2E595" w14:textId="57F8A10C" w:rsidR="004A5276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Funktional </w:t>
            </w:r>
          </w:p>
        </w:tc>
        <w:tc>
          <w:tcPr>
            <w:tcW w:w="5500" w:type="dxa"/>
          </w:tcPr>
          <w:p w14:paraId="201E5D52" w14:textId="556FC9BF" w:rsidR="004A5276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Nutzer muss sein Geburtsdatum eingeben können. </w:t>
            </w:r>
          </w:p>
        </w:tc>
      </w:tr>
      <w:tr w:rsidR="00BE5804" w:rsidRPr="00EE363B" w14:paraId="636A026D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A35436" w14:textId="5AD51F53" w:rsidR="00BE5804" w:rsidRDefault="004A5276" w:rsidP="002F4A42">
            <w:pPr>
              <w:pStyle w:val="aufzhlung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1559" w:type="dxa"/>
          </w:tcPr>
          <w:p w14:paraId="51E27CA6" w14:textId="5FBB117B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</w:p>
        </w:tc>
        <w:tc>
          <w:tcPr>
            <w:tcW w:w="1418" w:type="dxa"/>
          </w:tcPr>
          <w:p w14:paraId="78D4CEC2" w14:textId="3F5863E8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Funktional </w:t>
            </w:r>
          </w:p>
        </w:tc>
        <w:tc>
          <w:tcPr>
            <w:tcW w:w="5500" w:type="dxa"/>
          </w:tcPr>
          <w:p w14:paraId="170CDC3E" w14:textId="2F35E71C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Nutzer müssen über ein Eingabe Feld JA oder NEIN eingeben können. </w:t>
            </w:r>
          </w:p>
        </w:tc>
      </w:tr>
      <w:tr w:rsidR="00BE5804" w:rsidRPr="00EE363B" w14:paraId="5AC13465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EBE982" w14:textId="11030011" w:rsidR="00BE5804" w:rsidRDefault="004A5276" w:rsidP="002F4A42">
            <w:pPr>
              <w:pStyle w:val="aufzhlung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559" w:type="dxa"/>
          </w:tcPr>
          <w:p w14:paraId="196A1F3C" w14:textId="3BFF4D0F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Kann </w:t>
            </w:r>
          </w:p>
        </w:tc>
        <w:tc>
          <w:tcPr>
            <w:tcW w:w="1418" w:type="dxa"/>
          </w:tcPr>
          <w:p w14:paraId="173CEFC8" w14:textId="236BF5D1" w:rsidR="00BE5804" w:rsidRDefault="00EE363B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 </w:t>
            </w:r>
          </w:p>
        </w:tc>
        <w:tc>
          <w:tcPr>
            <w:tcW w:w="5500" w:type="dxa"/>
          </w:tcPr>
          <w:p w14:paraId="17C77ADD" w14:textId="4BE8DBDD" w:rsidR="00EE363B" w:rsidRDefault="00EE363B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werden darüber informiert, dass die Wahlunterlagen eingereicht</w:t>
            </w:r>
            <w:r w:rsidR="004A5276">
              <w:t xml:space="preserve"> wurden</w:t>
            </w:r>
            <w:r>
              <w:t xml:space="preserve">. </w:t>
            </w:r>
          </w:p>
        </w:tc>
      </w:tr>
      <w:tr w:rsidR="00EE363B" w:rsidRPr="004A5276" w14:paraId="50796E7A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BEE063" w14:textId="48EFA28A" w:rsidR="00EE363B" w:rsidRDefault="004A5276" w:rsidP="002F4A42">
            <w:pPr>
              <w:pStyle w:val="aufzhlung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1559" w:type="dxa"/>
          </w:tcPr>
          <w:p w14:paraId="21B3113B" w14:textId="4F67681D" w:rsidR="00EE363B" w:rsidRDefault="004A5276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18" w:type="dxa"/>
          </w:tcPr>
          <w:p w14:paraId="6DA8C10C" w14:textId="336BBF3F" w:rsidR="00EE363B" w:rsidRDefault="004A5276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Funktional </w:t>
            </w:r>
          </w:p>
        </w:tc>
        <w:tc>
          <w:tcPr>
            <w:tcW w:w="5500" w:type="dxa"/>
          </w:tcPr>
          <w:p w14:paraId="7E02E789" w14:textId="6C585B23" w:rsidR="00EE363B" w:rsidRDefault="004A5276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Nutzer können über alle Laptop Geräte ihre Wahlunterlagen ausfüllen da dies auf </w:t>
            </w:r>
            <w:r w:rsidRPr="004A5276">
              <w:t>Netlify</w:t>
            </w:r>
            <w:r>
              <w:t xml:space="preserve"> gehostet wird. </w:t>
            </w:r>
          </w:p>
        </w:tc>
      </w:tr>
    </w:tbl>
    <w:p w14:paraId="2FC13B64" w14:textId="77777777" w:rsidR="00BE5804" w:rsidRDefault="00BE5804" w:rsidP="002F4A42">
      <w:pPr>
        <w:pStyle w:val="aufzhlung"/>
        <w:numPr>
          <w:ilvl w:val="0"/>
          <w:numId w:val="0"/>
        </w:numPr>
      </w:pPr>
    </w:p>
    <w:p w14:paraId="3909F7E2" w14:textId="77777777" w:rsidR="00BE5804" w:rsidRDefault="00BE5804" w:rsidP="002F4A42">
      <w:pPr>
        <w:pStyle w:val="aufzhlung"/>
        <w:numPr>
          <w:ilvl w:val="0"/>
          <w:numId w:val="0"/>
        </w:numPr>
      </w:pPr>
    </w:p>
    <w:p w14:paraId="57E314D3" w14:textId="77777777" w:rsidR="00BE5804" w:rsidRDefault="00BE5804" w:rsidP="002F4A42">
      <w:pPr>
        <w:pStyle w:val="aufzhlung"/>
        <w:numPr>
          <w:ilvl w:val="0"/>
          <w:numId w:val="0"/>
        </w:numPr>
      </w:pPr>
    </w:p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1146"/>
        <w:gridCol w:w="2100"/>
        <w:gridCol w:w="1683"/>
        <w:gridCol w:w="4394"/>
      </w:tblGrid>
      <w:tr w:rsidR="00BE5804" w14:paraId="03CD0335" w14:textId="77777777" w:rsidTr="00BE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39666DFD" w14:textId="4D840B86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 xml:space="preserve">Nummer </w:t>
            </w:r>
          </w:p>
        </w:tc>
        <w:tc>
          <w:tcPr>
            <w:tcW w:w="2110" w:type="dxa"/>
          </w:tcPr>
          <w:p w14:paraId="29964DEA" w14:textId="0D708CCD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Voraussetzung </w:t>
            </w:r>
          </w:p>
        </w:tc>
        <w:tc>
          <w:tcPr>
            <w:tcW w:w="1559" w:type="dxa"/>
          </w:tcPr>
          <w:p w14:paraId="0637DD08" w14:textId="651E4FD0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Eingabe </w:t>
            </w:r>
          </w:p>
        </w:tc>
        <w:tc>
          <w:tcPr>
            <w:tcW w:w="4508" w:type="dxa"/>
          </w:tcPr>
          <w:p w14:paraId="28273946" w14:textId="3E635054" w:rsidR="00BE5804" w:rsidRDefault="00BE5804" w:rsidP="002F4A42">
            <w:pPr>
              <w:pStyle w:val="aufzhlung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Ausgabe</w:t>
            </w:r>
          </w:p>
        </w:tc>
      </w:tr>
      <w:tr w:rsidR="00BE5804" w:rsidRPr="004A5276" w14:paraId="1AC35D35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6B00B462" w14:textId="3DA2C961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110" w:type="dxa"/>
          </w:tcPr>
          <w:p w14:paraId="15151348" w14:textId="5CD42D37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Nutzer befindet sich auf der Webseite.</w:t>
            </w:r>
          </w:p>
        </w:tc>
        <w:tc>
          <w:tcPr>
            <w:tcW w:w="1559" w:type="dxa"/>
          </w:tcPr>
          <w:p w14:paraId="64917869" w14:textId="78D5B0EE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Stimme Einreichen. </w:t>
            </w:r>
          </w:p>
        </w:tc>
        <w:tc>
          <w:tcPr>
            <w:tcW w:w="4508" w:type="dxa"/>
          </w:tcPr>
          <w:p w14:paraId="3BC54A62" w14:textId="313442B3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Nutzer konnte seine Stimme abgeben. </w:t>
            </w:r>
          </w:p>
        </w:tc>
      </w:tr>
      <w:tr w:rsidR="00BE5804" w:rsidRPr="004A5276" w14:paraId="2315C079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53DB784B" w14:textId="29146934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110" w:type="dxa"/>
          </w:tcPr>
          <w:p w14:paraId="25A2BE5F" w14:textId="3DD27DCD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Nutzer befindet sich </w:t>
            </w:r>
            <w:r>
              <w:t>auf der Startseite</w:t>
            </w:r>
            <w:r>
              <w:t xml:space="preserve"> der Webseite</w:t>
            </w:r>
            <w:r>
              <w:t>.</w:t>
            </w:r>
          </w:p>
        </w:tc>
        <w:tc>
          <w:tcPr>
            <w:tcW w:w="1559" w:type="dxa"/>
          </w:tcPr>
          <w:p w14:paraId="6F6E1647" w14:textId="1A2DDADF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Keine </w:t>
            </w:r>
          </w:p>
        </w:tc>
        <w:tc>
          <w:tcPr>
            <w:tcW w:w="4508" w:type="dxa"/>
          </w:tcPr>
          <w:p w14:paraId="6D59A4D7" w14:textId="6A176217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Nutzer hat eine Übersicht der Webseite, bei der er sich über die momentanen Wahlen informieren kann. </w:t>
            </w:r>
          </w:p>
        </w:tc>
      </w:tr>
      <w:tr w:rsidR="00BE5804" w:rsidRPr="004A5276" w14:paraId="1EC9AA4C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148598E2" w14:textId="0F14B700" w:rsidR="00BE5804" w:rsidRDefault="00BE5804" w:rsidP="002F4A42">
            <w:pPr>
              <w:pStyle w:val="aufzhlung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110" w:type="dxa"/>
          </w:tcPr>
          <w:p w14:paraId="6446CF0C" w14:textId="6A658201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Nutzer befindet sich beim Ausfüllen eines Wahlzettels. </w:t>
            </w:r>
          </w:p>
        </w:tc>
        <w:tc>
          <w:tcPr>
            <w:tcW w:w="1559" w:type="dxa"/>
          </w:tcPr>
          <w:p w14:paraId="0B81DB00" w14:textId="6D42BDF8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der Person </w:t>
            </w:r>
          </w:p>
        </w:tc>
        <w:tc>
          <w:tcPr>
            <w:tcW w:w="4508" w:type="dxa"/>
          </w:tcPr>
          <w:p w14:paraId="0FBB4819" w14:textId="1D55A4F6" w:rsidR="00BE5804" w:rsidRDefault="004A5276" w:rsidP="002F4A42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Name konnte eingegeben werden.  </w:t>
            </w:r>
          </w:p>
        </w:tc>
      </w:tr>
      <w:tr w:rsidR="004A5276" w:rsidRPr="004A5276" w14:paraId="2B95F1BF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3996D677" w14:textId="28BD3CF0" w:rsidR="004A5276" w:rsidRDefault="004A5276" w:rsidP="004A5276">
            <w:pPr>
              <w:pStyle w:val="aufzhlung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110" w:type="dxa"/>
          </w:tcPr>
          <w:p w14:paraId="6AAE5730" w14:textId="4A65BED5" w:rsidR="004A5276" w:rsidRDefault="004A5276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Nutzer befindet sich beim </w:t>
            </w:r>
            <w:r>
              <w:t>Ausfüllen</w:t>
            </w:r>
            <w:r>
              <w:t xml:space="preserve"> eines Wahlzettels. </w:t>
            </w:r>
          </w:p>
        </w:tc>
        <w:tc>
          <w:tcPr>
            <w:tcW w:w="1559" w:type="dxa"/>
          </w:tcPr>
          <w:p w14:paraId="3D53C2F9" w14:textId="26524A83" w:rsidR="004A5276" w:rsidRDefault="004A5276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des Datums</w:t>
            </w:r>
          </w:p>
        </w:tc>
        <w:tc>
          <w:tcPr>
            <w:tcW w:w="4508" w:type="dxa"/>
          </w:tcPr>
          <w:p w14:paraId="516BB1EF" w14:textId="3E015A48" w:rsidR="004A5276" w:rsidRDefault="004A5276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Datum konnte eingegeben werden. </w:t>
            </w:r>
          </w:p>
        </w:tc>
      </w:tr>
      <w:tr w:rsidR="004A5276" w:rsidRPr="004A5276" w14:paraId="01106FC8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3267F0A6" w14:textId="7ED79707" w:rsidR="004A5276" w:rsidRDefault="004A5276" w:rsidP="004A5276">
            <w:pPr>
              <w:pStyle w:val="aufzhlung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110" w:type="dxa"/>
          </w:tcPr>
          <w:p w14:paraId="5887D5FD" w14:textId="12819FB8" w:rsidR="004A5276" w:rsidRDefault="004A5276" w:rsidP="004A5276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Nutzer befindet sich beim Ausfüllen eines Wahlzettels. </w:t>
            </w:r>
          </w:p>
        </w:tc>
        <w:tc>
          <w:tcPr>
            <w:tcW w:w="1559" w:type="dxa"/>
          </w:tcPr>
          <w:p w14:paraId="6E2921E6" w14:textId="1B177A46" w:rsidR="004A5276" w:rsidRDefault="004A5276" w:rsidP="004A5276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Eingabe des Geburtsdatum </w:t>
            </w:r>
          </w:p>
        </w:tc>
        <w:tc>
          <w:tcPr>
            <w:tcW w:w="4508" w:type="dxa"/>
          </w:tcPr>
          <w:p w14:paraId="3B067056" w14:textId="35C0499F" w:rsidR="004A5276" w:rsidRDefault="004A5276" w:rsidP="004A5276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Geburtsdatum der Person konnte eingegeben werden. </w:t>
            </w:r>
          </w:p>
        </w:tc>
      </w:tr>
      <w:tr w:rsidR="004A5276" w:rsidRPr="001F72DA" w14:paraId="05899B23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03DB4EE3" w14:textId="222B2D29" w:rsidR="004A5276" w:rsidRDefault="004A5276" w:rsidP="004A5276">
            <w:pPr>
              <w:pStyle w:val="aufzhlung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110" w:type="dxa"/>
          </w:tcPr>
          <w:p w14:paraId="0F6E0E9E" w14:textId="59F2CA61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Nutzer befindet sich beim Ausfüllen eines Wahlzettels </w:t>
            </w:r>
          </w:p>
        </w:tc>
        <w:tc>
          <w:tcPr>
            <w:tcW w:w="1559" w:type="dxa"/>
          </w:tcPr>
          <w:p w14:paraId="496251C2" w14:textId="77777777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Zustimmen der Initiative etc. JA </w:t>
            </w:r>
          </w:p>
          <w:p w14:paraId="0C338710" w14:textId="11D4D199" w:rsidR="001F72DA" w:rsidRDefault="001F72DA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Ablehnen der Initiative etc. NEIN</w:t>
            </w:r>
          </w:p>
        </w:tc>
        <w:tc>
          <w:tcPr>
            <w:tcW w:w="4508" w:type="dxa"/>
          </w:tcPr>
          <w:p w14:paraId="2FD1251D" w14:textId="7AE6EE26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Nutzer konnte JA oder NEIN angeben. </w:t>
            </w:r>
          </w:p>
        </w:tc>
      </w:tr>
      <w:tr w:rsidR="004A5276" w:rsidRPr="001F72DA" w14:paraId="6E4D2FAF" w14:textId="77777777" w:rsidTr="00BE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58D21457" w14:textId="6D70369D" w:rsidR="004A5276" w:rsidRDefault="004A5276" w:rsidP="004A5276">
            <w:pPr>
              <w:pStyle w:val="aufzhlung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110" w:type="dxa"/>
          </w:tcPr>
          <w:p w14:paraId="0E633EAD" w14:textId="2DF3C9C1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befindet sich auf der Startseite der Webseite</w:t>
            </w:r>
          </w:p>
        </w:tc>
        <w:tc>
          <w:tcPr>
            <w:tcW w:w="1559" w:type="dxa"/>
          </w:tcPr>
          <w:p w14:paraId="10682A00" w14:textId="2B19457A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Stimmzettel wurde bereits abgegeben.</w:t>
            </w:r>
          </w:p>
        </w:tc>
        <w:tc>
          <w:tcPr>
            <w:tcW w:w="4508" w:type="dxa"/>
          </w:tcPr>
          <w:p w14:paraId="071FE97E" w14:textId="0226C9B8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Nutzer wird darüber informiert, das sein Stimmzettel abgegeben wurde. </w:t>
            </w:r>
          </w:p>
        </w:tc>
      </w:tr>
      <w:tr w:rsidR="004A5276" w:rsidRPr="001F72DA" w14:paraId="20023E42" w14:textId="77777777" w:rsidTr="00BE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6111F52B" w14:textId="04EC1222" w:rsidR="004A5276" w:rsidRDefault="004A5276" w:rsidP="004A5276">
            <w:pPr>
              <w:pStyle w:val="aufzhlung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2110" w:type="dxa"/>
          </w:tcPr>
          <w:p w14:paraId="08F76BA2" w14:textId="5A3DAA79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benutzt ein anderes Gerät (PC)</w:t>
            </w:r>
          </w:p>
        </w:tc>
        <w:tc>
          <w:tcPr>
            <w:tcW w:w="1559" w:type="dxa"/>
          </w:tcPr>
          <w:p w14:paraId="16E8E6BE" w14:textId="1EECB96C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 öffnet die Webseite </w:t>
            </w:r>
          </w:p>
        </w:tc>
        <w:tc>
          <w:tcPr>
            <w:tcW w:w="4508" w:type="dxa"/>
          </w:tcPr>
          <w:p w14:paraId="7FE8C609" w14:textId="67C1CE3E" w:rsidR="004A5276" w:rsidRDefault="001F72DA" w:rsidP="004A5276">
            <w:pPr>
              <w:pStyle w:val="aufzhlung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Nutzer konnte Zugang zur Webseite über ein anderes Gerät erlagen. </w:t>
            </w:r>
          </w:p>
        </w:tc>
      </w:tr>
    </w:tbl>
    <w:p w14:paraId="224B0F4F" w14:textId="77777777" w:rsidR="002F4A42" w:rsidRPr="009444B0" w:rsidRDefault="002F4A42" w:rsidP="002F4A42">
      <w:pPr>
        <w:pStyle w:val="aufzhlung"/>
        <w:numPr>
          <w:ilvl w:val="0"/>
          <w:numId w:val="0"/>
        </w:numPr>
      </w:pPr>
    </w:p>
    <w:p w14:paraId="1BA20895" w14:textId="269ED15D" w:rsidR="00A636BD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2: </w:t>
      </w:r>
      <w:r w:rsidR="002F4A42">
        <w:rPr>
          <w:lang w:val="de-CH"/>
        </w:rPr>
        <w:t>Prototyp umsetzen</w:t>
      </w:r>
    </w:p>
    <w:p w14:paraId="4119D22C" w14:textId="71DB9F00" w:rsidR="00696794" w:rsidRDefault="002F4A42" w:rsidP="00696794">
      <w:pPr>
        <w:rPr>
          <w:lang w:val="de-CH"/>
        </w:rPr>
      </w:pPr>
      <w:r>
        <w:rPr>
          <w:lang w:val="de-CH"/>
        </w:rPr>
        <w:t>Setzen Sie den Prototyp mit der gewählten Art und Vorgehensweise um.</w:t>
      </w:r>
    </w:p>
    <w:p w14:paraId="6B6ADB32" w14:textId="77777777" w:rsidR="002F4A42" w:rsidRDefault="002F4A42" w:rsidP="00696794">
      <w:pPr>
        <w:rPr>
          <w:lang w:val="de-CH"/>
        </w:rPr>
      </w:pPr>
    </w:p>
    <w:p w14:paraId="1A2F00C9" w14:textId="77777777" w:rsidR="00B72D69" w:rsidRDefault="00B72D69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5D50E23" w14:textId="198723DE" w:rsidR="002F4A42" w:rsidRDefault="002F4A42" w:rsidP="002F4A42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Teilaufgabe </w:t>
      </w:r>
      <w:r w:rsidR="00B72D69">
        <w:rPr>
          <w:lang w:val="de-CH"/>
        </w:rPr>
        <w:t>3</w:t>
      </w:r>
      <w:r>
        <w:rPr>
          <w:lang w:val="de-CH"/>
        </w:rPr>
        <w:t>: Dokumentation</w:t>
      </w:r>
    </w:p>
    <w:p w14:paraId="798C2902" w14:textId="7E332901" w:rsidR="002F4A42" w:rsidRDefault="002F4A42" w:rsidP="002F4A42">
      <w:pPr>
        <w:rPr>
          <w:lang w:val="de-CH"/>
        </w:rPr>
      </w:pPr>
      <w:r>
        <w:rPr>
          <w:lang w:val="de-CH"/>
        </w:rPr>
        <w:t>Sie dokumentieren den Prototypen.</w:t>
      </w:r>
    </w:p>
    <w:p w14:paraId="54FAABA0" w14:textId="4106A4B9" w:rsidR="002F4A42" w:rsidRDefault="002F4A42" w:rsidP="002F4A42">
      <w:pPr>
        <w:pStyle w:val="Listenabsatz"/>
        <w:numPr>
          <w:ilvl w:val="0"/>
          <w:numId w:val="53"/>
        </w:numPr>
        <w:rPr>
          <w:lang w:val="de-CH"/>
        </w:rPr>
      </w:pPr>
      <w:r>
        <w:rPr>
          <w:lang w:val="de-CH"/>
        </w:rPr>
        <w:t>Formale Vorgaben</w:t>
      </w:r>
    </w:p>
    <w:p w14:paraId="4CD52C77" w14:textId="0C0EB064" w:rsidR="002F4A42" w:rsidRDefault="002F4A42" w:rsidP="002F4A42">
      <w:pPr>
        <w:pStyle w:val="Listenabsatz"/>
        <w:numPr>
          <w:ilvl w:val="1"/>
          <w:numId w:val="53"/>
        </w:numPr>
        <w:rPr>
          <w:lang w:val="de-CH"/>
        </w:rPr>
      </w:pPr>
      <w:r>
        <w:rPr>
          <w:lang w:val="de-CH"/>
        </w:rPr>
        <w:t>Word oder PDF</w:t>
      </w:r>
    </w:p>
    <w:p w14:paraId="30F144E5" w14:textId="0A6F7AFB" w:rsidR="002F4A42" w:rsidRDefault="002F4A42" w:rsidP="002F4A42">
      <w:pPr>
        <w:pStyle w:val="Listenabsatz"/>
        <w:numPr>
          <w:ilvl w:val="1"/>
          <w:numId w:val="53"/>
        </w:numPr>
        <w:rPr>
          <w:lang w:val="de-CH"/>
        </w:rPr>
      </w:pPr>
      <w:r>
        <w:rPr>
          <w:lang w:val="de-CH"/>
        </w:rPr>
        <w:t>Titelblatt</w:t>
      </w:r>
    </w:p>
    <w:p w14:paraId="774251F2" w14:textId="310DA6CB" w:rsidR="002F4A42" w:rsidRDefault="002F4A42" w:rsidP="002F4A42">
      <w:pPr>
        <w:pStyle w:val="Listenabsatz"/>
        <w:numPr>
          <w:ilvl w:val="1"/>
          <w:numId w:val="53"/>
        </w:numPr>
        <w:rPr>
          <w:lang w:val="de-CH"/>
        </w:rPr>
      </w:pPr>
      <w:r>
        <w:rPr>
          <w:lang w:val="de-CH"/>
        </w:rPr>
        <w:t>Name, Datum</w:t>
      </w:r>
    </w:p>
    <w:p w14:paraId="6EEAC8BB" w14:textId="1887CF9C" w:rsidR="002F4A42" w:rsidRDefault="002F4A42" w:rsidP="002F4A42">
      <w:pPr>
        <w:pStyle w:val="Listenabsatz"/>
        <w:numPr>
          <w:ilvl w:val="1"/>
          <w:numId w:val="53"/>
        </w:numPr>
        <w:rPr>
          <w:lang w:val="de-CH"/>
        </w:rPr>
      </w:pPr>
      <w:r>
        <w:rPr>
          <w:lang w:val="de-CH"/>
        </w:rPr>
        <w:t>Seitenzahlen</w:t>
      </w:r>
    </w:p>
    <w:p w14:paraId="4BEA73D6" w14:textId="71883177" w:rsidR="002F4A42" w:rsidRDefault="002F4A42" w:rsidP="002F4A42">
      <w:pPr>
        <w:pStyle w:val="Listenabsatz"/>
        <w:numPr>
          <w:ilvl w:val="1"/>
          <w:numId w:val="53"/>
        </w:numPr>
        <w:rPr>
          <w:lang w:val="de-CH"/>
        </w:rPr>
      </w:pPr>
      <w:r>
        <w:rPr>
          <w:lang w:val="de-CH"/>
        </w:rPr>
        <w:t>Inhaltsverzeichnis</w:t>
      </w:r>
    </w:p>
    <w:p w14:paraId="44C8B393" w14:textId="494714E5" w:rsidR="002F4A42" w:rsidRDefault="002F4A42" w:rsidP="002F4A42">
      <w:pPr>
        <w:pStyle w:val="Listenabsatz"/>
        <w:numPr>
          <w:ilvl w:val="0"/>
          <w:numId w:val="53"/>
        </w:numPr>
        <w:rPr>
          <w:lang w:val="de-CH"/>
        </w:rPr>
      </w:pPr>
      <w:r>
        <w:rPr>
          <w:lang w:val="de-CH"/>
        </w:rPr>
        <w:t>Problembeschreibung</w:t>
      </w:r>
    </w:p>
    <w:p w14:paraId="68A14909" w14:textId="557132D8" w:rsidR="002F4A42" w:rsidRDefault="002F4A42" w:rsidP="002F4A42">
      <w:pPr>
        <w:pStyle w:val="Listenabsatz"/>
        <w:numPr>
          <w:ilvl w:val="0"/>
          <w:numId w:val="53"/>
        </w:numPr>
        <w:rPr>
          <w:lang w:val="de-CH"/>
        </w:rPr>
      </w:pPr>
      <w:r>
        <w:rPr>
          <w:lang w:val="de-CH"/>
        </w:rPr>
        <w:t>Anforderungen Prototyp</w:t>
      </w:r>
    </w:p>
    <w:p w14:paraId="29BF5E6C" w14:textId="39A6D379" w:rsidR="002F4A42" w:rsidRDefault="002F4A42" w:rsidP="002F4A42">
      <w:pPr>
        <w:pStyle w:val="Listenabsatz"/>
        <w:numPr>
          <w:ilvl w:val="0"/>
          <w:numId w:val="53"/>
        </w:numPr>
        <w:rPr>
          <w:lang w:val="de-CH"/>
        </w:rPr>
      </w:pPr>
      <w:r>
        <w:rPr>
          <w:lang w:val="de-CH"/>
        </w:rPr>
        <w:t>Art und Vorgehensweise</w:t>
      </w:r>
      <w:r w:rsidR="00997156">
        <w:rPr>
          <w:lang w:val="de-CH"/>
        </w:rPr>
        <w:t xml:space="preserve"> </w:t>
      </w:r>
      <w:proofErr w:type="spellStart"/>
      <w:r w:rsidR="00997156">
        <w:rPr>
          <w:lang w:val="de-CH"/>
        </w:rPr>
        <w:t>Prototyping</w:t>
      </w:r>
      <w:proofErr w:type="spellEnd"/>
    </w:p>
    <w:p w14:paraId="17D23C96" w14:textId="54F6ADCC" w:rsidR="002F4A42" w:rsidRDefault="002F4A42" w:rsidP="002F4A42">
      <w:pPr>
        <w:pStyle w:val="Listenabsatz"/>
        <w:numPr>
          <w:ilvl w:val="0"/>
          <w:numId w:val="53"/>
        </w:numPr>
        <w:rPr>
          <w:lang w:val="de-CH"/>
        </w:rPr>
      </w:pPr>
      <w:r>
        <w:rPr>
          <w:lang w:val="de-CH"/>
        </w:rPr>
        <w:t xml:space="preserve">Resultat </w:t>
      </w:r>
    </w:p>
    <w:p w14:paraId="55DD864E" w14:textId="739D5C12" w:rsidR="002F4A42" w:rsidRDefault="002F4A42" w:rsidP="002F4A42">
      <w:pPr>
        <w:pStyle w:val="Listenabsatz"/>
        <w:numPr>
          <w:ilvl w:val="1"/>
          <w:numId w:val="53"/>
        </w:numPr>
        <w:rPr>
          <w:lang w:val="de-CH"/>
        </w:rPr>
      </w:pPr>
      <w:r>
        <w:rPr>
          <w:lang w:val="de-CH"/>
        </w:rPr>
        <w:t>In der Dokumentation oder verlinkt</w:t>
      </w:r>
      <w:r w:rsidR="005D476C">
        <w:rPr>
          <w:lang w:val="de-CH"/>
        </w:rPr>
        <w:t>.</w:t>
      </w:r>
    </w:p>
    <w:p w14:paraId="58585816" w14:textId="0F39C49E" w:rsidR="005D476C" w:rsidRDefault="005D476C" w:rsidP="002F4A42">
      <w:pPr>
        <w:pStyle w:val="Listenabsatz"/>
        <w:numPr>
          <w:ilvl w:val="1"/>
          <w:numId w:val="53"/>
        </w:numPr>
        <w:rPr>
          <w:lang w:val="de-CH"/>
        </w:rPr>
      </w:pPr>
      <w:r>
        <w:rPr>
          <w:lang w:val="de-CH"/>
        </w:rPr>
        <w:t>Sie können da auch Printscreens, Fotos usw. einsetzen.</w:t>
      </w:r>
    </w:p>
    <w:p w14:paraId="286B49E4" w14:textId="6583468F" w:rsidR="002F4A42" w:rsidRPr="002F4A42" w:rsidRDefault="002F4A42" w:rsidP="002F4A42">
      <w:pPr>
        <w:pStyle w:val="Listenabsatz"/>
        <w:numPr>
          <w:ilvl w:val="0"/>
          <w:numId w:val="53"/>
        </w:numPr>
        <w:rPr>
          <w:lang w:val="de-CH"/>
        </w:rPr>
      </w:pPr>
      <w:r>
        <w:rPr>
          <w:lang w:val="de-CH"/>
        </w:rPr>
        <w:t>Fazit und Reflexion</w:t>
      </w:r>
    </w:p>
    <w:p w14:paraId="0B682087" w14:textId="77777777" w:rsidR="002F4A42" w:rsidRDefault="002F4A42" w:rsidP="00696794">
      <w:pPr>
        <w:rPr>
          <w:lang w:val="de-CH"/>
        </w:rPr>
      </w:pPr>
    </w:p>
    <w:p w14:paraId="285488FC" w14:textId="3D23F22A" w:rsidR="00B72D69" w:rsidRDefault="00B72D69" w:rsidP="00B72D69">
      <w:pPr>
        <w:pStyle w:val="berschrift3"/>
        <w:rPr>
          <w:lang w:val="de-CH"/>
        </w:rPr>
      </w:pPr>
      <w:r>
        <w:rPr>
          <w:lang w:val="de-CH"/>
        </w:rPr>
        <w:t>Teilaufgabe 4: Abgabe</w:t>
      </w:r>
    </w:p>
    <w:p w14:paraId="10479969" w14:textId="086FEFC8" w:rsidR="002F4A42" w:rsidRDefault="00B72D69" w:rsidP="00696794">
      <w:pPr>
        <w:rPr>
          <w:lang w:val="de-CH"/>
        </w:rPr>
      </w:pPr>
      <w:r>
        <w:rPr>
          <w:lang w:val="de-CH"/>
        </w:rPr>
        <w:t xml:space="preserve">Sie geben das Resultat auf </w:t>
      </w:r>
      <w:proofErr w:type="spellStart"/>
      <w:r>
        <w:rPr>
          <w:lang w:val="de-CH"/>
        </w:rPr>
        <w:t>Moodle</w:t>
      </w:r>
      <w:proofErr w:type="spellEnd"/>
      <w:r>
        <w:rPr>
          <w:lang w:val="de-CH"/>
        </w:rPr>
        <w:t xml:space="preserve"> ab.</w:t>
      </w:r>
    </w:p>
    <w:p w14:paraId="677FAE74" w14:textId="77777777" w:rsidR="00B72D69" w:rsidRDefault="00B72D69" w:rsidP="00696794">
      <w:pPr>
        <w:rPr>
          <w:lang w:val="de-CH"/>
        </w:rPr>
      </w:pPr>
    </w:p>
    <w:p w14:paraId="1B7ECC53" w14:textId="77777777" w:rsidR="00B72D69" w:rsidRPr="00696794" w:rsidRDefault="00B72D69" w:rsidP="00696794">
      <w:pPr>
        <w:rPr>
          <w:lang w:val="de-CH"/>
        </w:rPr>
      </w:pP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75E6CDAE" w14:textId="768FEADC" w:rsidR="00FA0112" w:rsidRDefault="00FA0112" w:rsidP="00696794">
      <w:pPr>
        <w:pStyle w:val="aufzhlung"/>
        <w:numPr>
          <w:ilvl w:val="0"/>
          <w:numId w:val="52"/>
        </w:numPr>
      </w:pPr>
      <w:r>
        <w:t>Sie Anforderungen an den Prototyp erstellt haben.</w:t>
      </w:r>
    </w:p>
    <w:p w14:paraId="4B08D260" w14:textId="3207F24A" w:rsidR="0075758A" w:rsidRDefault="0075758A" w:rsidP="00696794">
      <w:pPr>
        <w:pStyle w:val="aufzhlung"/>
        <w:numPr>
          <w:ilvl w:val="0"/>
          <w:numId w:val="52"/>
        </w:numPr>
      </w:pPr>
      <w:r>
        <w:t xml:space="preserve">Sie </w:t>
      </w:r>
      <w:r w:rsidR="00B72D69">
        <w:t>den Prototyp gemäss ihren Vorgaben umgesetzt haben</w:t>
      </w:r>
      <w:r>
        <w:t>.</w:t>
      </w:r>
    </w:p>
    <w:p w14:paraId="424C990B" w14:textId="2313EA8B" w:rsidR="00B72D69" w:rsidRDefault="00B72D69" w:rsidP="00696794">
      <w:pPr>
        <w:pStyle w:val="aufzhlung"/>
        <w:numPr>
          <w:ilvl w:val="0"/>
          <w:numId w:val="52"/>
        </w:numPr>
      </w:pPr>
      <w:r>
        <w:t>Sie den Prototyp gemä</w:t>
      </w:r>
      <w:r w:rsidR="00FA0112">
        <w:t>ss Vorgaben dokumentiert haben.</w:t>
      </w:r>
    </w:p>
    <w:p w14:paraId="462217DE" w14:textId="77AC8F72" w:rsidR="00FA0112" w:rsidRDefault="00FA0112" w:rsidP="00696794">
      <w:pPr>
        <w:pStyle w:val="aufzhlung"/>
        <w:numPr>
          <w:ilvl w:val="0"/>
          <w:numId w:val="52"/>
        </w:numPr>
      </w:pPr>
      <w:r>
        <w:t xml:space="preserve">Sie das Resultat auf </w:t>
      </w:r>
      <w:proofErr w:type="spellStart"/>
      <w:r>
        <w:t>Moodle</w:t>
      </w:r>
      <w:proofErr w:type="spellEnd"/>
      <w:r>
        <w:t xml:space="preserve"> hochgeladen haben.</w:t>
      </w:r>
    </w:p>
    <w:p w14:paraId="776746A5" w14:textId="3029F5A0" w:rsidR="00C409CB" w:rsidRDefault="00C409CB" w:rsidP="009444B0">
      <w:pPr>
        <w:rPr>
          <w:lang w:val="de-CH"/>
        </w:rPr>
      </w:pPr>
    </w:p>
    <w:p w14:paraId="744DA45F" w14:textId="719193D3" w:rsidR="00696794" w:rsidRDefault="00BE7A59" w:rsidP="00B72D6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06AEED21" w14:textId="2ADE8645" w:rsidR="00B72D69" w:rsidRDefault="00B72D69" w:rsidP="00B72D69">
      <w:pPr>
        <w:rPr>
          <w:lang w:val="de-CH"/>
        </w:rPr>
      </w:pPr>
      <w:r>
        <w:rPr>
          <w:lang w:val="de-CH"/>
        </w:rPr>
        <w:t>Keine</w:t>
      </w:r>
    </w:p>
    <w:p w14:paraId="4F783AEB" w14:textId="77777777" w:rsidR="00B72D69" w:rsidRPr="00B72D69" w:rsidRDefault="00B72D69" w:rsidP="00B72D69">
      <w:pPr>
        <w:rPr>
          <w:lang w:val="de-CH"/>
        </w:rPr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4029E379" w:rsidR="00BE7A59" w:rsidRDefault="00696794" w:rsidP="00BE7A59">
      <w:pPr>
        <w:rPr>
          <w:lang w:val="de-CH"/>
        </w:rPr>
      </w:pPr>
      <w:r>
        <w:rPr>
          <w:lang w:val="de-DE"/>
        </w:rPr>
        <w:t>Keine</w:t>
      </w:r>
      <w:r w:rsidR="00BE7A59">
        <w:rPr>
          <w:lang w:val="de-CH"/>
        </w:rPr>
        <w:t>.</w:t>
      </w:r>
    </w:p>
    <w:sectPr w:rsidR="00BE7A59" w:rsidSect="00E45766">
      <w:headerReference w:type="default" r:id="rId12"/>
      <w:footerReference w:type="default" r:id="rId1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5C91" w14:textId="77777777" w:rsidR="000C7151" w:rsidRDefault="000C7151">
      <w:r>
        <w:separator/>
      </w:r>
    </w:p>
  </w:endnote>
  <w:endnote w:type="continuationSeparator" w:id="0">
    <w:p w14:paraId="2B8E2375" w14:textId="77777777" w:rsidR="000C7151" w:rsidRDefault="000C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122B8864" w:rsidR="004D5CBC" w:rsidRPr="00F5385A" w:rsidRDefault="00000000">
    <w:pPr>
      <w:pStyle w:val="Fuzeile"/>
      <w:tabs>
        <w:tab w:val="clear" w:pos="8640"/>
        <w:tab w:val="right" w:pos="9356"/>
      </w:tabs>
      <w:rPr>
        <w:rStyle w:val="Seitenzahl"/>
        <w:lang w:val="de-CH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 w:rsidRPr="00F5385A">
      <w:rPr>
        <w:lang w:val="de-CH"/>
      </w:rPr>
      <w:t>CC-BY</w:t>
    </w:r>
    <w:r w:rsidR="00F5385A" w:rsidRPr="00F5385A">
      <w:rPr>
        <w:lang w:val="de-CH"/>
      </w:rPr>
      <w:t>-NC-SA</w:t>
    </w:r>
    <w:r w:rsidR="004D5CBC" w:rsidRPr="00F5385A">
      <w:rPr>
        <w:lang w:val="de-CH"/>
      </w:rPr>
      <w:t xml:space="preserve"> </w:t>
    </w:r>
    <w:r w:rsidR="004D4F7B" w:rsidRPr="00F5385A">
      <w:rPr>
        <w:lang w:val="de-CH"/>
      </w:rPr>
      <w:t xml:space="preserve">Berufsfachschule </w:t>
    </w:r>
    <w:r w:rsidR="004D5CBC" w:rsidRPr="00F5385A">
      <w:rPr>
        <w:lang w:val="de-CH"/>
      </w:rPr>
      <w:t xml:space="preserve">BBB, </w:t>
    </w:r>
    <w:r w:rsidR="00186C22" w:rsidRPr="00F5385A">
      <w:rPr>
        <w:lang w:val="de-CH"/>
      </w:rPr>
      <w:t>20</w:t>
    </w:r>
    <w:r w:rsidR="00C1005B" w:rsidRPr="00F5385A">
      <w:rPr>
        <w:lang w:val="de-CH"/>
      </w:rPr>
      <w:t>2</w:t>
    </w:r>
    <w:r w:rsidR="00F5385A">
      <w:rPr>
        <w:lang w:val="de-CH"/>
      </w:rPr>
      <w:t>3</w:t>
    </w:r>
    <w:r w:rsidR="00C14AEB" w:rsidRPr="00F5385A">
      <w:rPr>
        <w:lang w:val="de-CH"/>
      </w:rPr>
      <w:tab/>
    </w:r>
    <w:r w:rsidR="004D5CBC" w:rsidRPr="00F5385A">
      <w:rPr>
        <w:lang w:val="de-CH"/>
      </w:rPr>
      <w:tab/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  <w:r w:rsidR="004D5CBC" w:rsidRPr="00F5385A">
      <w:rPr>
        <w:rStyle w:val="Seitenzahl"/>
        <w:lang w:val="de-CH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Pr="00F5385A" w:rsidRDefault="00202C3F">
    <w:pPr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1A48" w14:textId="77777777" w:rsidR="000C7151" w:rsidRDefault="000C7151">
      <w:r>
        <w:separator/>
      </w:r>
    </w:p>
  </w:footnote>
  <w:footnote w:type="continuationSeparator" w:id="0">
    <w:p w14:paraId="29AAFE26" w14:textId="77777777" w:rsidR="000C7151" w:rsidRDefault="000C7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378DA4E7">
          <wp:simplePos x="0" y="0"/>
          <wp:positionH relativeFrom="margin">
            <wp:posOffset>1270</wp:posOffset>
          </wp:positionH>
          <wp:positionV relativeFrom="paragraph">
            <wp:posOffset>321945</wp:posOffset>
          </wp:positionV>
          <wp:extent cx="720725" cy="254000"/>
          <wp:effectExtent l="0" t="0" r="3175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AD0398"/>
    <w:multiLevelType w:val="hybridMultilevel"/>
    <w:tmpl w:val="F55461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FD5D1B"/>
    <w:multiLevelType w:val="hybridMultilevel"/>
    <w:tmpl w:val="4578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3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4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403E27"/>
    <w:multiLevelType w:val="hybridMultilevel"/>
    <w:tmpl w:val="2722BC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3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9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0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6768929">
    <w:abstractNumId w:val="49"/>
  </w:num>
  <w:num w:numId="2" w16cid:durableId="1492060932">
    <w:abstractNumId w:val="42"/>
  </w:num>
  <w:num w:numId="3" w16cid:durableId="49218350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249266347">
    <w:abstractNumId w:val="23"/>
  </w:num>
  <w:num w:numId="5" w16cid:durableId="1910384102">
    <w:abstractNumId w:val="39"/>
  </w:num>
  <w:num w:numId="6" w16cid:durableId="1242105381">
    <w:abstractNumId w:val="43"/>
  </w:num>
  <w:num w:numId="7" w16cid:durableId="1445536647">
    <w:abstractNumId w:val="32"/>
  </w:num>
  <w:num w:numId="8" w16cid:durableId="1639532891">
    <w:abstractNumId w:val="48"/>
  </w:num>
  <w:num w:numId="9" w16cid:durableId="276180135">
    <w:abstractNumId w:val="30"/>
  </w:num>
  <w:num w:numId="10" w16cid:durableId="566454291">
    <w:abstractNumId w:val="24"/>
  </w:num>
  <w:num w:numId="11" w16cid:durableId="2048293754">
    <w:abstractNumId w:val="20"/>
  </w:num>
  <w:num w:numId="12" w16cid:durableId="1864441766">
    <w:abstractNumId w:val="12"/>
  </w:num>
  <w:num w:numId="13" w16cid:durableId="2082753484">
    <w:abstractNumId w:val="28"/>
  </w:num>
  <w:num w:numId="14" w16cid:durableId="782306288">
    <w:abstractNumId w:val="50"/>
  </w:num>
  <w:num w:numId="15" w16cid:durableId="649403049">
    <w:abstractNumId w:val="38"/>
  </w:num>
  <w:num w:numId="16" w16cid:durableId="701058883">
    <w:abstractNumId w:val="18"/>
  </w:num>
  <w:num w:numId="17" w16cid:durableId="1752387574">
    <w:abstractNumId w:val="41"/>
  </w:num>
  <w:num w:numId="18" w16cid:durableId="1925409161">
    <w:abstractNumId w:val="46"/>
  </w:num>
  <w:num w:numId="19" w16cid:durableId="2042316389">
    <w:abstractNumId w:val="31"/>
  </w:num>
  <w:num w:numId="20" w16cid:durableId="1011878591">
    <w:abstractNumId w:val="33"/>
  </w:num>
  <w:num w:numId="21" w16cid:durableId="150996703">
    <w:abstractNumId w:val="16"/>
  </w:num>
  <w:num w:numId="22" w16cid:durableId="2075157517">
    <w:abstractNumId w:val="17"/>
  </w:num>
  <w:num w:numId="23" w16cid:durableId="1169446515">
    <w:abstractNumId w:val="14"/>
  </w:num>
  <w:num w:numId="24" w16cid:durableId="1892181556">
    <w:abstractNumId w:val="29"/>
  </w:num>
  <w:num w:numId="25" w16cid:durableId="1591235062">
    <w:abstractNumId w:val="25"/>
  </w:num>
  <w:num w:numId="26" w16cid:durableId="796027749">
    <w:abstractNumId w:val="14"/>
  </w:num>
  <w:num w:numId="27" w16cid:durableId="1592852895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6745050">
    <w:abstractNumId w:val="0"/>
  </w:num>
  <w:num w:numId="29" w16cid:durableId="353387346">
    <w:abstractNumId w:val="1"/>
  </w:num>
  <w:num w:numId="30" w16cid:durableId="1563638467">
    <w:abstractNumId w:val="2"/>
  </w:num>
  <w:num w:numId="31" w16cid:durableId="1729649950">
    <w:abstractNumId w:val="3"/>
  </w:num>
  <w:num w:numId="32" w16cid:durableId="1904944511">
    <w:abstractNumId w:val="8"/>
  </w:num>
  <w:num w:numId="33" w16cid:durableId="740253360">
    <w:abstractNumId w:val="4"/>
  </w:num>
  <w:num w:numId="34" w16cid:durableId="1161430677">
    <w:abstractNumId w:val="5"/>
  </w:num>
  <w:num w:numId="35" w16cid:durableId="604266988">
    <w:abstractNumId w:val="6"/>
  </w:num>
  <w:num w:numId="36" w16cid:durableId="262881664">
    <w:abstractNumId w:val="7"/>
  </w:num>
  <w:num w:numId="37" w16cid:durableId="1686058551">
    <w:abstractNumId w:val="9"/>
  </w:num>
  <w:num w:numId="38" w16cid:durableId="677853537">
    <w:abstractNumId w:val="26"/>
  </w:num>
  <w:num w:numId="39" w16cid:durableId="1135752460">
    <w:abstractNumId w:val="47"/>
  </w:num>
  <w:num w:numId="40" w16cid:durableId="85926971">
    <w:abstractNumId w:val="34"/>
  </w:num>
  <w:num w:numId="41" w16cid:durableId="1850293035">
    <w:abstractNumId w:val="13"/>
  </w:num>
  <w:num w:numId="42" w16cid:durableId="1104499377">
    <w:abstractNumId w:val="11"/>
  </w:num>
  <w:num w:numId="43" w16cid:durableId="777218610">
    <w:abstractNumId w:val="21"/>
  </w:num>
  <w:num w:numId="44" w16cid:durableId="620388">
    <w:abstractNumId w:val="35"/>
  </w:num>
  <w:num w:numId="45" w16cid:durableId="210576962">
    <w:abstractNumId w:val="27"/>
  </w:num>
  <w:num w:numId="46" w16cid:durableId="1032414228">
    <w:abstractNumId w:val="37"/>
  </w:num>
  <w:num w:numId="47" w16cid:durableId="1444879775">
    <w:abstractNumId w:val="40"/>
  </w:num>
  <w:num w:numId="48" w16cid:durableId="1970503378">
    <w:abstractNumId w:val="45"/>
  </w:num>
  <w:num w:numId="49" w16cid:durableId="1143619269">
    <w:abstractNumId w:val="44"/>
  </w:num>
  <w:num w:numId="50" w16cid:durableId="43023916">
    <w:abstractNumId w:val="15"/>
  </w:num>
  <w:num w:numId="51" w16cid:durableId="309098522">
    <w:abstractNumId w:val="36"/>
  </w:num>
  <w:num w:numId="52" w16cid:durableId="358820673">
    <w:abstractNumId w:val="19"/>
  </w:num>
  <w:num w:numId="53" w16cid:durableId="11934987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3EF0"/>
    <w:rsid w:val="000B0020"/>
    <w:rsid w:val="000C7151"/>
    <w:rsid w:val="000E366B"/>
    <w:rsid w:val="001015D5"/>
    <w:rsid w:val="00104C13"/>
    <w:rsid w:val="001137F3"/>
    <w:rsid w:val="001151E9"/>
    <w:rsid w:val="001415A6"/>
    <w:rsid w:val="00172CBF"/>
    <w:rsid w:val="00186C22"/>
    <w:rsid w:val="001972F3"/>
    <w:rsid w:val="001C2731"/>
    <w:rsid w:val="001C2AEC"/>
    <w:rsid w:val="001F4A0F"/>
    <w:rsid w:val="001F72DA"/>
    <w:rsid w:val="001F7854"/>
    <w:rsid w:val="00202C3F"/>
    <w:rsid w:val="0022267B"/>
    <w:rsid w:val="00255A5E"/>
    <w:rsid w:val="002B74DE"/>
    <w:rsid w:val="002D7D15"/>
    <w:rsid w:val="002F4A42"/>
    <w:rsid w:val="0030152C"/>
    <w:rsid w:val="00352864"/>
    <w:rsid w:val="003D13DF"/>
    <w:rsid w:val="00405AD1"/>
    <w:rsid w:val="00410411"/>
    <w:rsid w:val="0041314E"/>
    <w:rsid w:val="00423FCC"/>
    <w:rsid w:val="004A5276"/>
    <w:rsid w:val="004A7C9A"/>
    <w:rsid w:val="004C0ADD"/>
    <w:rsid w:val="004C0E6C"/>
    <w:rsid w:val="004D4F7B"/>
    <w:rsid w:val="004D5CBC"/>
    <w:rsid w:val="004F369A"/>
    <w:rsid w:val="00513EF9"/>
    <w:rsid w:val="005363F9"/>
    <w:rsid w:val="005B7B59"/>
    <w:rsid w:val="005C16E0"/>
    <w:rsid w:val="005D476C"/>
    <w:rsid w:val="005E203E"/>
    <w:rsid w:val="00604F6D"/>
    <w:rsid w:val="00696794"/>
    <w:rsid w:val="006B5DAE"/>
    <w:rsid w:val="006C7931"/>
    <w:rsid w:val="00713AE2"/>
    <w:rsid w:val="00717CEC"/>
    <w:rsid w:val="0072777E"/>
    <w:rsid w:val="0075758A"/>
    <w:rsid w:val="00761249"/>
    <w:rsid w:val="00773B14"/>
    <w:rsid w:val="00785B50"/>
    <w:rsid w:val="007A0945"/>
    <w:rsid w:val="007A20CD"/>
    <w:rsid w:val="007A7C26"/>
    <w:rsid w:val="007F25AE"/>
    <w:rsid w:val="00841809"/>
    <w:rsid w:val="00873E50"/>
    <w:rsid w:val="00882E2C"/>
    <w:rsid w:val="008A4D7F"/>
    <w:rsid w:val="008C3B83"/>
    <w:rsid w:val="009444B0"/>
    <w:rsid w:val="00956C3A"/>
    <w:rsid w:val="00957E23"/>
    <w:rsid w:val="00997156"/>
    <w:rsid w:val="009D3FB2"/>
    <w:rsid w:val="009E12B0"/>
    <w:rsid w:val="00A15A68"/>
    <w:rsid w:val="00A43192"/>
    <w:rsid w:val="00A636BD"/>
    <w:rsid w:val="00A95AC9"/>
    <w:rsid w:val="00AD3404"/>
    <w:rsid w:val="00AE506B"/>
    <w:rsid w:val="00B067AA"/>
    <w:rsid w:val="00B10EDB"/>
    <w:rsid w:val="00B126FA"/>
    <w:rsid w:val="00B170E0"/>
    <w:rsid w:val="00B34D68"/>
    <w:rsid w:val="00B415D1"/>
    <w:rsid w:val="00B72D69"/>
    <w:rsid w:val="00B97BF8"/>
    <w:rsid w:val="00BA04EF"/>
    <w:rsid w:val="00BA58B5"/>
    <w:rsid w:val="00BB79B3"/>
    <w:rsid w:val="00BE5804"/>
    <w:rsid w:val="00BE7A59"/>
    <w:rsid w:val="00C1005B"/>
    <w:rsid w:val="00C10FAA"/>
    <w:rsid w:val="00C14AEB"/>
    <w:rsid w:val="00C35657"/>
    <w:rsid w:val="00C409CB"/>
    <w:rsid w:val="00C44898"/>
    <w:rsid w:val="00C471C2"/>
    <w:rsid w:val="00C62BB3"/>
    <w:rsid w:val="00C67BA2"/>
    <w:rsid w:val="00C80DD2"/>
    <w:rsid w:val="00C81A14"/>
    <w:rsid w:val="00C83728"/>
    <w:rsid w:val="00CC66F9"/>
    <w:rsid w:val="00CD733D"/>
    <w:rsid w:val="00D040E4"/>
    <w:rsid w:val="00D0574A"/>
    <w:rsid w:val="00D064E2"/>
    <w:rsid w:val="00D541A4"/>
    <w:rsid w:val="00D57DEF"/>
    <w:rsid w:val="00D605A6"/>
    <w:rsid w:val="00D86683"/>
    <w:rsid w:val="00D95072"/>
    <w:rsid w:val="00DA1BA2"/>
    <w:rsid w:val="00E00705"/>
    <w:rsid w:val="00E17DE6"/>
    <w:rsid w:val="00E45766"/>
    <w:rsid w:val="00E609A3"/>
    <w:rsid w:val="00E766A9"/>
    <w:rsid w:val="00E8580D"/>
    <w:rsid w:val="00E923D8"/>
    <w:rsid w:val="00E9667E"/>
    <w:rsid w:val="00EB55A8"/>
    <w:rsid w:val="00ED7106"/>
    <w:rsid w:val="00EE363B"/>
    <w:rsid w:val="00EE6559"/>
    <w:rsid w:val="00F02EF3"/>
    <w:rsid w:val="00F358C1"/>
    <w:rsid w:val="00F5385A"/>
    <w:rsid w:val="00F538F5"/>
    <w:rsid w:val="00F702F1"/>
    <w:rsid w:val="00FA0112"/>
    <w:rsid w:val="00FA0C37"/>
    <w:rsid w:val="00FA2C9F"/>
    <w:rsid w:val="00FA34E7"/>
    <w:rsid w:val="00FD1259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Beschriftung">
    <w:name w:val="caption"/>
    <w:basedOn w:val="Standard"/>
    <w:next w:val="Standard"/>
    <w:unhideWhenUsed/>
    <w:qFormat/>
    <w:rsid w:val="00696794"/>
    <w:pPr>
      <w:spacing w:after="200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2F4A42"/>
    <w:pPr>
      <w:ind w:left="720"/>
      <w:contextualSpacing/>
    </w:pPr>
  </w:style>
  <w:style w:type="table" w:styleId="Gitternetztabelle5dunkelAkzent4">
    <w:name w:val="Grid Table 5 Dark Accent 4"/>
    <w:basedOn w:val="NormaleTabelle"/>
    <w:uiPriority w:val="50"/>
    <w:rsid w:val="00BE5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BE5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BE5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532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LA_245_1706_Prototyp_umsetzen</vt:lpstr>
    </vt:vector>
  </TitlesOfParts>
  <Manager/>
  <Company>Berufsfachschule Baden BBB, IT-School / www.bbbaden.ch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LA_245_1706_Prototyp_umsetzen</dc:title>
  <dc:subject>Modul 245</dc:subject>
  <dc:creator>Benedikt Sutter-Bonaparte</dc:creator>
  <dc:description>CC-BY-NC-SA_x000d_
https://creativecommons.org/licenses/by-nc-sa/4.0/legalcode</dc:description>
  <cp:lastModifiedBy>Antonio Neuweiler</cp:lastModifiedBy>
  <cp:revision>2</cp:revision>
  <cp:lastPrinted>2020-12-08T12:50:00Z</cp:lastPrinted>
  <dcterms:created xsi:type="dcterms:W3CDTF">2024-03-12T14:11:00Z</dcterms:created>
  <dcterms:modified xsi:type="dcterms:W3CDTF">2024-03-12T14:11:00Z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